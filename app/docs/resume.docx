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AC238" w14:textId="3B9C6046" w:rsidR="000F131A" w:rsidRPr="00E90ED4" w:rsidRDefault="009B59A7" w:rsidP="00E90ED4">
      <w:pPr>
        <w:pStyle w:val="Name"/>
        <w:ind w:right="-1188"/>
        <w:rPr>
          <w:color w:val="0070C0"/>
        </w:rPr>
      </w:pPr>
      <w:r w:rsidRPr="00E90ED4">
        <w:rPr>
          <w:color w:val="000000" w:themeColor="text1"/>
        </w:rPr>
        <w:t>Sean Lee</w:t>
      </w:r>
      <w:r w:rsidR="00E90ED4">
        <w:rPr>
          <w:color w:val="0070C0"/>
        </w:rPr>
        <w:br/>
      </w:r>
      <w:r w:rsidR="00F770C2">
        <w:rPr>
          <w:color w:val="0070C0"/>
          <w:sz w:val="24"/>
          <w:szCs w:val="24"/>
        </w:rPr>
        <w:t xml:space="preserve">Applications </w:t>
      </w:r>
      <w:bookmarkStart w:id="0" w:name="_GoBack"/>
      <w:bookmarkEnd w:id="0"/>
      <w:r w:rsidR="00E90ED4" w:rsidRPr="00E90ED4">
        <w:rPr>
          <w:color w:val="0070C0"/>
          <w:sz w:val="24"/>
          <w:szCs w:val="24"/>
        </w:rPr>
        <w:t>Developer</w:t>
      </w:r>
    </w:p>
    <w:p w14:paraId="5D69A599" w14:textId="60A60267" w:rsidR="000F131A" w:rsidRDefault="009B59A7" w:rsidP="00E90ED4">
      <w:pPr>
        <w:pStyle w:val="ContactInfo"/>
        <w:ind w:right="-18"/>
      </w:pPr>
      <w:r>
        <w:lastRenderedPageBreak/>
        <w:t xml:space="preserve">651.472.4139 | </w:t>
      </w:r>
      <w:hyperlink r:id="rId8" w:history="1">
        <w:r w:rsidR="0030687E" w:rsidRPr="002962A5">
          <w:rPr>
            <w:rStyle w:val="Hyperlink"/>
          </w:rPr>
          <w:t>sean09lee@gmail.com</w:t>
        </w:r>
      </w:hyperlink>
      <w:r w:rsidR="0030687E">
        <w:t xml:space="preserve"> | </w:t>
      </w:r>
      <w:hyperlink r:id="rId9" w:history="1">
        <w:r w:rsidR="0030687E" w:rsidRPr="002962A5">
          <w:rPr>
            <w:rStyle w:val="Hyperlink"/>
          </w:rPr>
          <w:t>www.linkedin.com/in/sean09lee</w:t>
        </w:r>
      </w:hyperlink>
      <w:r w:rsidR="0030687E">
        <w:t xml:space="preserve"> </w:t>
      </w:r>
    </w:p>
    <w:p w14:paraId="5C35DDC3" w14:textId="77777777" w:rsidR="00E90ED4" w:rsidRDefault="00E90ED4">
      <w:pPr>
        <w:pStyle w:val="Heading1"/>
        <w:sectPr w:rsidR="00E90ED4" w:rsidSect="00E90ED4">
          <w:footerReference w:type="default" r:id="rId10"/>
          <w:headerReference w:type="first" r:id="rId11"/>
          <w:pgSz w:w="12240" w:h="15840" w:code="1"/>
          <w:pgMar w:top="1296" w:right="1368" w:bottom="1440" w:left="1368" w:header="720" w:footer="1080" w:gutter="0"/>
          <w:cols w:num="2" w:space="720"/>
          <w:titlePg/>
          <w:docGrid w:linePitch="360"/>
        </w:sectPr>
      </w:pPr>
    </w:p>
    <w:p w14:paraId="3902D4D2" w14:textId="70071ECF" w:rsidR="000F131A" w:rsidRDefault="0030687E">
      <w:pPr>
        <w:pStyle w:val="Heading1"/>
      </w:pPr>
      <w:r>
        <w:lastRenderedPageBreak/>
        <w:t>Professional Profile</w:t>
      </w:r>
    </w:p>
    <w:p w14:paraId="3CAB47E4" w14:textId="3AFA0353" w:rsidR="000F131A" w:rsidRDefault="008240B8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0D28215" wp14:editId="16D57D22">
            <wp:simplePos x="0" y="0"/>
            <wp:positionH relativeFrom="column">
              <wp:posOffset>-5080</wp:posOffset>
            </wp:positionH>
            <wp:positionV relativeFrom="paragraph">
              <wp:posOffset>1905</wp:posOffset>
            </wp:positionV>
            <wp:extent cx="711200" cy="1767840"/>
            <wp:effectExtent l="0" t="0" r="0" b="101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erging-Technologies_banner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53" r="14562"/>
                    <a:stretch/>
                  </pic:blipFill>
                  <pic:spPr bwMode="auto">
                    <a:xfrm>
                      <a:off x="0" y="0"/>
                      <a:ext cx="71120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7E5">
        <w:t xml:space="preserve">Driven </w:t>
      </w:r>
      <w:r w:rsidR="003D26CE">
        <w:t xml:space="preserve">young </w:t>
      </w:r>
      <w:r w:rsidR="009B27E5">
        <w:t xml:space="preserve">professional with broad technical skill set. </w:t>
      </w:r>
      <w:r w:rsidR="00674D3E">
        <w:t>E</w:t>
      </w:r>
      <w:r w:rsidR="003C222E">
        <w:t xml:space="preserve">xperienced </w:t>
      </w:r>
      <w:r w:rsidR="00674D3E">
        <w:t xml:space="preserve">developer </w:t>
      </w:r>
      <w:r w:rsidR="003C222E">
        <w:t xml:space="preserve">in </w:t>
      </w:r>
      <w:r w:rsidR="00674D3E">
        <w:t xml:space="preserve">agile process work flows and quality software development to </w:t>
      </w:r>
      <w:r w:rsidR="000329E9">
        <w:t>implement</w:t>
      </w:r>
      <w:r w:rsidR="00FE1DEB">
        <w:t xml:space="preserve"> client visions for new and existing web sites. </w:t>
      </w:r>
      <w:r w:rsidR="009B27E5">
        <w:t xml:space="preserve">Thrives in </w:t>
      </w:r>
      <w:r w:rsidR="00674D3E">
        <w:t xml:space="preserve">competitive </w:t>
      </w:r>
      <w:r w:rsidR="009B27E5">
        <w:t>environments that const</w:t>
      </w:r>
      <w:r w:rsidR="00C91CC0">
        <w:t>antly embrace new technologies.</w:t>
      </w:r>
      <w:r w:rsidR="00FE1DEB">
        <w:t xml:space="preserve"> Looking to broaden technical horizons into the mobile </w:t>
      </w:r>
      <w:r w:rsidR="005E4613">
        <w:t>and start</w:t>
      </w:r>
      <w:r w:rsidR="00B847DF">
        <w:t xml:space="preserve">up </w:t>
      </w:r>
      <w:r w:rsidR="00FE1DEB">
        <w:t>space</w:t>
      </w:r>
      <w:r w:rsidR="00B9273D">
        <w:t>s</w:t>
      </w:r>
      <w:r w:rsidR="00FE1DEB">
        <w:t>.</w:t>
      </w:r>
    </w:p>
    <w:p w14:paraId="29D0303B" w14:textId="2C908BCB" w:rsidR="009B27E5" w:rsidRPr="008240B8" w:rsidRDefault="009B27E5">
      <w:pPr>
        <w:rPr>
          <w:i/>
        </w:rPr>
      </w:pPr>
      <w:r w:rsidRPr="008240B8">
        <w:rPr>
          <w:i/>
        </w:rPr>
        <w:t>Skills include:</w:t>
      </w:r>
    </w:p>
    <w:p w14:paraId="108CA9A2" w14:textId="7FF51A06" w:rsidR="008240B8" w:rsidRDefault="009B27E5" w:rsidP="00E90ED4">
      <w:r>
        <w:t>User Interface Design</w:t>
      </w:r>
      <w:r w:rsidR="00F1181C">
        <w:t xml:space="preserve"> / Testing</w:t>
      </w:r>
      <w:r>
        <w:t xml:space="preserve">, </w:t>
      </w:r>
      <w:r w:rsidR="00F1181C">
        <w:t>D</w:t>
      </w:r>
      <w:r>
        <w:t>ebugging</w:t>
      </w:r>
      <w:r w:rsidR="00F1181C">
        <w:t>,</w:t>
      </w:r>
      <w:r>
        <w:t xml:space="preserve"> &amp; </w:t>
      </w:r>
      <w:r w:rsidR="00F1181C">
        <w:t>Documentation / User Training and Support / Agile Development</w:t>
      </w:r>
      <w:r w:rsidR="00E35365">
        <w:t xml:space="preserve"> / Sitecore Certified</w:t>
      </w:r>
    </w:p>
    <w:p w14:paraId="78949922" w14:textId="77777777" w:rsidR="00966BAA" w:rsidRDefault="00966BAA" w:rsidP="00E90ED4"/>
    <w:sdt>
      <w:sdtPr>
        <w:id w:val="720946933"/>
        <w:placeholder>
          <w:docPart w:val="31380DCF784A314BB8F374509D6D18D4"/>
        </w:placeholder>
        <w:temporary/>
        <w:showingPlcHdr/>
        <w15:appearance w15:val="hidden"/>
      </w:sdtPr>
      <w:sdtEndPr/>
      <w:sdtContent>
        <w:p w14:paraId="15ED7DA5" w14:textId="77777777" w:rsidR="00E35365" w:rsidRDefault="00E35365" w:rsidP="00E35365">
          <w:pPr>
            <w:pStyle w:val="Heading1"/>
          </w:pPr>
          <w:r>
            <w:t>Education</w:t>
          </w:r>
        </w:p>
      </w:sdtContent>
    </w:sdt>
    <w:p w14:paraId="1A23D403" w14:textId="6B893308" w:rsidR="00B7461D" w:rsidRDefault="00E35365" w:rsidP="00E90ED4">
      <w:r w:rsidRPr="00631107">
        <w:rPr>
          <w:b/>
        </w:rPr>
        <w:t>Bachelor of Science in Business, 2013</w:t>
      </w:r>
      <w:r>
        <w:br/>
        <w:t>University of Minnesota, Carlson School of Management</w:t>
      </w:r>
      <w:r>
        <w:br/>
        <w:t>Majors: MIS, Finance</w:t>
      </w:r>
      <w:r>
        <w:br/>
        <w:t>3.2 GPA</w:t>
      </w:r>
    </w:p>
    <w:p w14:paraId="09779FBD" w14:textId="4D37C371" w:rsidR="00B7461D" w:rsidRDefault="00B7461D" w:rsidP="00E90ED4">
      <w:r>
        <w:t>Collegiate Affiliations: Delta Sigma Pi</w:t>
      </w:r>
    </w:p>
    <w:p w14:paraId="77C3992C" w14:textId="77777777" w:rsidR="00966BAA" w:rsidRDefault="00966BAA" w:rsidP="00E90ED4"/>
    <w:p w14:paraId="7480A48B" w14:textId="48708D97" w:rsidR="00E90ED4" w:rsidRDefault="00327ED6" w:rsidP="00E90ED4">
      <w:pPr>
        <w:pStyle w:val="Heading1"/>
      </w:pPr>
      <w:r>
        <w:t>Techni</w:t>
      </w:r>
      <w:r w:rsidR="00E90ED4">
        <w:t>cal Skills</w:t>
      </w:r>
    </w:p>
    <w:p w14:paraId="063555BF" w14:textId="77777777" w:rsidR="00E90ED4" w:rsidRDefault="00E90ED4" w:rsidP="00E90ED4">
      <w:pPr>
        <w:tabs>
          <w:tab w:val="left" w:pos="2160"/>
        </w:tabs>
      </w:pPr>
      <w:r w:rsidRPr="009B27E5">
        <w:rPr>
          <w:b/>
        </w:rPr>
        <w:t>Programming/Web</w:t>
      </w:r>
      <w:r>
        <w:t>:</w:t>
      </w:r>
      <w:r>
        <w:tab/>
        <w:t>C#, VB.NET, JavaScript, CSS, HTML</w:t>
      </w:r>
    </w:p>
    <w:p w14:paraId="47272D92" w14:textId="2444AED1" w:rsidR="00E90ED4" w:rsidRDefault="00E90ED4" w:rsidP="00E90ED4">
      <w:pPr>
        <w:tabs>
          <w:tab w:val="left" w:pos="2160"/>
        </w:tabs>
      </w:pPr>
      <w:r w:rsidRPr="009B27E5">
        <w:rPr>
          <w:b/>
        </w:rPr>
        <w:t>Software</w:t>
      </w:r>
      <w:r>
        <w:t>:</w:t>
      </w:r>
      <w:r>
        <w:tab/>
        <w:t xml:space="preserve">Visual Studio, TFS, </w:t>
      </w:r>
      <w:r w:rsidR="009B27E5">
        <w:t>PLSQL</w:t>
      </w:r>
      <w:r w:rsidR="00631107">
        <w:t>, Jenkins, Git</w:t>
      </w:r>
    </w:p>
    <w:p w14:paraId="6A859908" w14:textId="29E2FF04" w:rsidR="00E90ED4" w:rsidRDefault="00E90ED4" w:rsidP="008240B8">
      <w:pPr>
        <w:tabs>
          <w:tab w:val="left" w:pos="2160"/>
        </w:tabs>
      </w:pPr>
      <w:r w:rsidRPr="009B27E5">
        <w:rPr>
          <w:b/>
        </w:rPr>
        <w:t>Database/DBMS</w:t>
      </w:r>
      <w:r>
        <w:t>:</w:t>
      </w:r>
      <w:r>
        <w:tab/>
      </w:r>
      <w:r w:rsidR="009246A8">
        <w:t>Oracle</w:t>
      </w:r>
      <w:r>
        <w:t>, SQL</w:t>
      </w:r>
    </w:p>
    <w:p w14:paraId="25D81583" w14:textId="77777777" w:rsidR="00966BAA" w:rsidRDefault="00966BAA" w:rsidP="008240B8">
      <w:pPr>
        <w:tabs>
          <w:tab w:val="left" w:pos="2160"/>
        </w:tabs>
      </w:pPr>
    </w:p>
    <w:p w14:paraId="2DD4A1FC" w14:textId="77777777" w:rsidR="00966BAA" w:rsidRDefault="00966BAA">
      <w:pPr>
        <w:rPr>
          <w:rFonts w:asciiTheme="majorHAnsi" w:eastAsiaTheme="majorEastAsia" w:hAnsiTheme="majorHAnsi" w:cstheme="majorBidi"/>
          <w:b/>
          <w:caps/>
          <w:color w:val="46464A" w:themeColor="text2"/>
          <w:sz w:val="24"/>
          <w:szCs w:val="32"/>
        </w:rPr>
      </w:pPr>
      <w:r>
        <w:br w:type="page"/>
      </w:r>
    </w:p>
    <w:p w14:paraId="11F1DA3C" w14:textId="6DBE050C" w:rsidR="000F131A" w:rsidRDefault="009B59A7">
      <w:pPr>
        <w:pStyle w:val="Heading1"/>
      </w:pPr>
      <w:r>
        <w:lastRenderedPageBreak/>
        <w:t xml:space="preserve">Work </w:t>
      </w:r>
      <w:sdt>
        <w:sdtPr>
          <w:id w:val="1728489637"/>
          <w:placeholder>
            <w:docPart w:val="C188A022DC38734387C84EB0221C82B8"/>
          </w:placeholder>
          <w:temporary/>
          <w:showingPlcHdr/>
          <w15:appearance w15:val="hidden"/>
        </w:sdtPr>
        <w:sdtEndPr/>
        <w:sdtContent>
          <w:r w:rsidR="00D06B4B">
            <w:t>Experience</w:t>
          </w:r>
        </w:sdtContent>
      </w:sdt>
    </w:p>
    <w:p w14:paraId="0DE324E5" w14:textId="77777777" w:rsidR="007E5284" w:rsidRPr="009B27E5" w:rsidRDefault="007E5284" w:rsidP="007E5284">
      <w:pPr>
        <w:rPr>
          <w:b/>
        </w:rPr>
      </w:pPr>
      <w:r>
        <w:rPr>
          <w:b/>
        </w:rPr>
        <w:t>GENERAL MILLS</w:t>
      </w:r>
      <w:r w:rsidRPr="009B27E5">
        <w:rPr>
          <w:b/>
        </w:rPr>
        <w:t xml:space="preserve">, 2013 </w:t>
      </w:r>
      <w:r>
        <w:rPr>
          <w:b/>
        </w:rPr>
        <w:t>–</w:t>
      </w:r>
      <w:r w:rsidRPr="009B27E5">
        <w:rPr>
          <w:b/>
        </w:rPr>
        <w:t xml:space="preserve"> Present</w:t>
      </w:r>
      <w:r>
        <w:rPr>
          <w:b/>
        </w:rPr>
        <w:br/>
      </w:r>
      <w:r w:rsidRPr="00E61FA3">
        <w:rPr>
          <w:b/>
        </w:rPr>
        <w:t>Application Developer II</w:t>
      </w:r>
      <w:r>
        <w:rPr>
          <w:b/>
        </w:rPr>
        <w:t>, 2014 - Present</w:t>
      </w:r>
    </w:p>
    <w:p w14:paraId="5E0B1272" w14:textId="70346EFC" w:rsidR="007E5284" w:rsidRDefault="007E5284" w:rsidP="007E5284">
      <w:pPr>
        <w:pStyle w:val="ListBullet"/>
      </w:pPr>
      <w:r>
        <w:t xml:space="preserve">Utilize Knockout JS, C#, .Net, and Sitecore CMS to maintain and enhance GMI </w:t>
      </w:r>
      <w:r w:rsidR="004D35A9">
        <w:t xml:space="preserve">web components and </w:t>
      </w:r>
      <w:r>
        <w:t xml:space="preserve">core sites such as </w:t>
      </w:r>
      <w:hyperlink r:id="rId13" w:history="1">
        <w:r w:rsidRPr="002962A5">
          <w:rPr>
            <w:rStyle w:val="Hyperlink"/>
          </w:rPr>
          <w:t>www.bettycrocker.com</w:t>
        </w:r>
      </w:hyperlink>
      <w:r>
        <w:t xml:space="preserve"> and </w:t>
      </w:r>
      <w:hyperlink r:id="rId14" w:history="1">
        <w:r w:rsidRPr="002962A5">
          <w:rPr>
            <w:rStyle w:val="Hyperlink"/>
          </w:rPr>
          <w:t>www.boxtops4education.com</w:t>
        </w:r>
      </w:hyperlink>
      <w:r>
        <w:t xml:space="preserve"> </w:t>
      </w:r>
    </w:p>
    <w:p w14:paraId="56079484" w14:textId="1BC27782" w:rsidR="004D35A9" w:rsidRDefault="004D35A9" w:rsidP="007E5284">
      <w:pPr>
        <w:pStyle w:val="ListBullet"/>
      </w:pPr>
      <w:r w:rsidRPr="004D35A9">
        <w:t>Create and update technical documentation for process flow and system snapshots while working as part of an agile team</w:t>
      </w:r>
      <w:r w:rsidR="00F210CC">
        <w:t xml:space="preserve"> </w:t>
      </w:r>
      <w:r w:rsidR="00F210CC" w:rsidRPr="00F210CC">
        <w:t>of 20+ developers</w:t>
      </w:r>
    </w:p>
    <w:p w14:paraId="445885A9" w14:textId="07EB8515" w:rsidR="004D35A9" w:rsidRDefault="004D35A9" w:rsidP="007E5284">
      <w:pPr>
        <w:pStyle w:val="ListBullet"/>
      </w:pPr>
      <w:r w:rsidRPr="004D35A9">
        <w:t xml:space="preserve">Utilize </w:t>
      </w:r>
      <w:r w:rsidR="004E4CB3">
        <w:t>Dynatrace</w:t>
      </w:r>
      <w:r w:rsidR="00C71600">
        <w:t>, Coradiant, SCOM, and Jenkins</w:t>
      </w:r>
      <w:r w:rsidRPr="004D35A9">
        <w:t xml:space="preserve"> to monitor, build, and deploy code in line with GMI software quality standards</w:t>
      </w:r>
    </w:p>
    <w:p w14:paraId="4EF99C90" w14:textId="1208F303" w:rsidR="004D35A9" w:rsidRDefault="004D35A9" w:rsidP="004D35A9">
      <w:pPr>
        <w:pStyle w:val="ListBullet"/>
      </w:pPr>
      <w:r>
        <w:t>Upgrade major .Net Retail Trade applications to reduce technical debt</w:t>
      </w:r>
    </w:p>
    <w:p w14:paraId="1EDD4E1D" w14:textId="77777777" w:rsidR="007E5284" w:rsidRPr="00E61FA3" w:rsidRDefault="007E5284" w:rsidP="007E5284">
      <w:pPr>
        <w:pStyle w:val="ListBullet"/>
        <w:numPr>
          <w:ilvl w:val="0"/>
          <w:numId w:val="0"/>
        </w:numPr>
        <w:ind w:left="216" w:hanging="216"/>
        <w:rPr>
          <w:b/>
        </w:rPr>
      </w:pPr>
      <w:r w:rsidRPr="00E61FA3">
        <w:rPr>
          <w:b/>
        </w:rPr>
        <w:t>Application Developer I</w:t>
      </w:r>
      <w:r>
        <w:rPr>
          <w:b/>
        </w:rPr>
        <w:t>, 2013 - 2014</w:t>
      </w:r>
    </w:p>
    <w:p w14:paraId="2B0A6BAE" w14:textId="77777777" w:rsidR="007E5284" w:rsidRDefault="007E5284" w:rsidP="007E5284">
      <w:pPr>
        <w:pStyle w:val="ListBullet"/>
      </w:pPr>
      <w:r>
        <w:t>VB.Net and PLSQL development to maintain and enhance the internal Retail Trade click-once application to handle upwards of $1 billion in transactional invoices and savings deals</w:t>
      </w:r>
    </w:p>
    <w:p w14:paraId="49D1AE14" w14:textId="77777777" w:rsidR="007E5284" w:rsidRDefault="007E5284" w:rsidP="007E5284">
      <w:pPr>
        <w:pStyle w:val="ListBullet"/>
      </w:pPr>
      <w:r>
        <w:t>Oracle development to maintain and enhance the Retail Trade Reporting application</w:t>
      </w:r>
    </w:p>
    <w:p w14:paraId="0C101421" w14:textId="77777777" w:rsidR="007E5284" w:rsidRPr="009B27E5" w:rsidRDefault="007E5284" w:rsidP="007E5284">
      <w:pPr>
        <w:pStyle w:val="ListBullet"/>
      </w:pPr>
      <w:r>
        <w:t>Lead front-end user experience and .Net MVC web development for Planning Calendar web application</w:t>
      </w:r>
    </w:p>
    <w:p w14:paraId="258F84B7" w14:textId="77777777" w:rsidR="007E5284" w:rsidRDefault="007E5284">
      <w:pPr>
        <w:rPr>
          <w:b/>
        </w:rPr>
      </w:pPr>
    </w:p>
    <w:p w14:paraId="775F2BB7" w14:textId="11CE5740" w:rsidR="009B59A7" w:rsidRPr="00E61FA3" w:rsidRDefault="00E61FA3">
      <w:pPr>
        <w:rPr>
          <w:b/>
        </w:rPr>
      </w:pPr>
      <w:r>
        <w:rPr>
          <w:b/>
        </w:rPr>
        <w:t>SPARKSTARTER</w:t>
      </w:r>
      <w:r w:rsidR="009B27E5" w:rsidRPr="009B27E5">
        <w:rPr>
          <w:b/>
        </w:rPr>
        <w:t xml:space="preserve">, 2014 </w:t>
      </w:r>
      <w:r w:rsidR="009B27E5">
        <w:rPr>
          <w:b/>
        </w:rPr>
        <w:t>–</w:t>
      </w:r>
      <w:r w:rsidR="009B27E5" w:rsidRPr="009B27E5">
        <w:rPr>
          <w:b/>
        </w:rPr>
        <w:t xml:space="preserve"> Present</w:t>
      </w:r>
      <w:r w:rsidR="009B27E5">
        <w:rPr>
          <w:b/>
        </w:rPr>
        <w:br/>
      </w:r>
      <w:r w:rsidR="009B59A7" w:rsidRPr="00E61FA3">
        <w:rPr>
          <w:b/>
        </w:rPr>
        <w:t>Senior Application Developer</w:t>
      </w:r>
      <w:r w:rsidR="001C3360">
        <w:rPr>
          <w:b/>
        </w:rPr>
        <w:t xml:space="preserve">, </w:t>
      </w:r>
      <w:r w:rsidR="00E63262">
        <w:rPr>
          <w:b/>
        </w:rPr>
        <w:t xml:space="preserve">June </w:t>
      </w:r>
      <w:r w:rsidR="001C3360">
        <w:rPr>
          <w:b/>
        </w:rPr>
        <w:t>2015 - Present</w:t>
      </w:r>
    </w:p>
    <w:p w14:paraId="1FB21B4B" w14:textId="77777777" w:rsidR="004D6343" w:rsidRDefault="00C91CC0" w:rsidP="00EA4878">
      <w:pPr>
        <w:pStyle w:val="ListBullet"/>
      </w:pPr>
      <w:r>
        <w:t xml:space="preserve">Provide technical direction and on-boarding for junior developers </w:t>
      </w:r>
    </w:p>
    <w:p w14:paraId="0820F849" w14:textId="363DD414" w:rsidR="004D6343" w:rsidRDefault="004D6343" w:rsidP="00EA4878">
      <w:pPr>
        <w:pStyle w:val="ListBullet"/>
      </w:pPr>
      <w:r>
        <w:t>Provide technical consultation on code and UI/UX reviews</w:t>
      </w:r>
    </w:p>
    <w:p w14:paraId="65C02FE9" w14:textId="50F83FEB" w:rsidR="009B27E5" w:rsidRDefault="009B27E5" w:rsidP="00EA4878">
      <w:pPr>
        <w:pStyle w:val="ListBullet"/>
      </w:pPr>
      <w:r>
        <w:t xml:space="preserve">Work as part of </w:t>
      </w:r>
      <w:r w:rsidR="00105CDF">
        <w:t xml:space="preserve">an </w:t>
      </w:r>
      <w:r w:rsidR="00F1181C">
        <w:t xml:space="preserve">agile </w:t>
      </w:r>
      <w:r>
        <w:t xml:space="preserve">team to </w:t>
      </w:r>
      <w:r w:rsidR="004D6343">
        <w:t xml:space="preserve">provide direction </w:t>
      </w:r>
      <w:r w:rsidR="00510D06">
        <w:t xml:space="preserve">in </w:t>
      </w:r>
      <w:r w:rsidR="004D6343">
        <w:t xml:space="preserve">redesigning </w:t>
      </w:r>
      <w:r w:rsidR="00E6374D">
        <w:t xml:space="preserve">the </w:t>
      </w:r>
      <w:r w:rsidR="004D6343">
        <w:t>mobile app</w:t>
      </w:r>
    </w:p>
    <w:p w14:paraId="7B70B378" w14:textId="7C3B80EF" w:rsidR="000C6656" w:rsidRPr="00E61FA3" w:rsidRDefault="000C6656" w:rsidP="000C6656">
      <w:pPr>
        <w:pStyle w:val="ListBullet"/>
        <w:numPr>
          <w:ilvl w:val="0"/>
          <w:numId w:val="0"/>
        </w:numPr>
        <w:ind w:left="216" w:hanging="216"/>
        <w:rPr>
          <w:b/>
        </w:rPr>
      </w:pPr>
      <w:r w:rsidRPr="00E61FA3">
        <w:rPr>
          <w:b/>
        </w:rPr>
        <w:t>Application Developer</w:t>
      </w:r>
      <w:r w:rsidR="001C3360">
        <w:rPr>
          <w:b/>
        </w:rPr>
        <w:t>, 2014</w:t>
      </w:r>
      <w:r w:rsidR="001B787F">
        <w:rPr>
          <w:b/>
        </w:rPr>
        <w:t xml:space="preserve"> – </w:t>
      </w:r>
      <w:r w:rsidR="00E63262">
        <w:rPr>
          <w:b/>
        </w:rPr>
        <w:t>June</w:t>
      </w:r>
      <w:r w:rsidR="001C3360">
        <w:rPr>
          <w:b/>
        </w:rPr>
        <w:t>, 2015</w:t>
      </w:r>
    </w:p>
    <w:p w14:paraId="2DA1EBA5" w14:textId="266642A2" w:rsidR="000C6656" w:rsidRDefault="009B27E5" w:rsidP="009B27E5">
      <w:pPr>
        <w:pStyle w:val="ListBullet"/>
      </w:pPr>
      <w:r>
        <w:t xml:space="preserve">Develop </w:t>
      </w:r>
      <w:r w:rsidR="00F1181C">
        <w:t xml:space="preserve">landing web page and web version of app at </w:t>
      </w:r>
      <w:hyperlink r:id="rId15" w:history="1">
        <w:r w:rsidR="00F1181C" w:rsidRPr="002962A5">
          <w:rPr>
            <w:rStyle w:val="Hyperlink"/>
          </w:rPr>
          <w:t>www.sparkstarter.com</w:t>
        </w:r>
      </w:hyperlink>
      <w:r w:rsidR="00F1181C">
        <w:t xml:space="preserve"> </w:t>
      </w:r>
      <w:r w:rsidR="00C91CC0">
        <w:t xml:space="preserve">using JQuery and </w:t>
      </w:r>
    </w:p>
    <w:p w14:paraId="6986BA3D" w14:textId="7942ECD4" w:rsidR="009B27E5" w:rsidRDefault="009B27E5" w:rsidP="009B27E5">
      <w:pPr>
        <w:pStyle w:val="ListBullet"/>
      </w:pPr>
      <w:r>
        <w:t xml:space="preserve">Develop </w:t>
      </w:r>
      <w:r w:rsidR="009246A8">
        <w:t xml:space="preserve">initial </w:t>
      </w:r>
      <w:r>
        <w:t xml:space="preserve">version of mobile app </w:t>
      </w:r>
      <w:r w:rsidR="00F1181C">
        <w:t>using AngularJS</w:t>
      </w:r>
      <w:r w:rsidR="00C91CC0">
        <w:t>, PHP, and My</w:t>
      </w:r>
      <w:r w:rsidR="00F1181C">
        <w:t>SQL back-end</w:t>
      </w:r>
    </w:p>
    <w:p w14:paraId="29AB86F0" w14:textId="0520A5BC" w:rsidR="0030687E" w:rsidRDefault="0030687E" w:rsidP="00E35365">
      <w:pPr>
        <w:pStyle w:val="ListBullet"/>
        <w:numPr>
          <w:ilvl w:val="0"/>
          <w:numId w:val="0"/>
        </w:numPr>
      </w:pPr>
    </w:p>
    <w:sectPr w:rsidR="0030687E" w:rsidSect="00E90ED4">
      <w:type w:val="continuous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3558C" w14:textId="77777777" w:rsidR="00447AC3" w:rsidRDefault="00447AC3">
      <w:r>
        <w:separator/>
      </w:r>
    </w:p>
  </w:endnote>
  <w:endnote w:type="continuationSeparator" w:id="0">
    <w:p w14:paraId="2A0AB290" w14:textId="77777777" w:rsidR="00447AC3" w:rsidRDefault="0044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E0FF5" w14:textId="77777777" w:rsidR="000F131A" w:rsidRDefault="00D06B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770C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C3C2A" w14:textId="77777777" w:rsidR="00447AC3" w:rsidRDefault="00447AC3">
      <w:r>
        <w:separator/>
      </w:r>
    </w:p>
  </w:footnote>
  <w:footnote w:type="continuationSeparator" w:id="0">
    <w:p w14:paraId="6A28E2C7" w14:textId="77777777" w:rsidR="00447AC3" w:rsidRDefault="00447A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74927" w14:textId="2F20E198" w:rsidR="000F131A" w:rsidRDefault="00E805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B7B44F6" wp14:editId="133C746E">
              <wp:simplePos x="0" y="0"/>
              <wp:positionH relativeFrom="page">
                <wp:posOffset>293869</wp:posOffset>
              </wp:positionH>
              <wp:positionV relativeFrom="paragraph">
                <wp:posOffset>93152</wp:posOffset>
              </wp:positionV>
              <wp:extent cx="245413" cy="602034"/>
              <wp:effectExtent l="0" t="0" r="8890" b="762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5413" cy="602034"/>
                      </a:xfrm>
                      <a:custGeom>
                        <a:avLst/>
                        <a:gdLst>
                          <a:gd name="T0" fmla="*/ 2 w 240"/>
                          <a:gd name="T1" fmla="*/ 0 h 528"/>
                          <a:gd name="T2" fmla="*/ 169 w 240"/>
                          <a:gd name="T3" fmla="*/ 0 h 528"/>
                          <a:gd name="T4" fmla="*/ 240 w 240"/>
                          <a:gd name="T5" fmla="*/ 246 h 528"/>
                          <a:gd name="T6" fmla="*/ 169 w 240"/>
                          <a:gd name="T7" fmla="*/ 480 h 528"/>
                          <a:gd name="T8" fmla="*/ 59 w 240"/>
                          <a:gd name="T9" fmla="*/ 480 h 528"/>
                          <a:gd name="T10" fmla="*/ 59 w 240"/>
                          <a:gd name="T11" fmla="*/ 528 h 528"/>
                          <a:gd name="T12" fmla="*/ 0 w 240"/>
                          <a:gd name="T13" fmla="*/ 480 h 528"/>
                          <a:gd name="T14" fmla="*/ 2 w 240"/>
                          <a:gd name="T15" fmla="*/ 480 h 528"/>
                          <a:gd name="T16" fmla="*/ 2 w 240"/>
                          <a:gd name="T17" fmla="*/ 0 h 52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</a:cxnLst>
                        <a:rect l="0" t="0" r="r" b="b"/>
                        <a:pathLst>
                          <a:path w="240" h="528">
                            <a:moveTo>
                              <a:pt x="2" y="0"/>
                            </a:moveTo>
                            <a:lnTo>
                              <a:pt x="169" y="0"/>
                            </a:lnTo>
                            <a:lnTo>
                              <a:pt x="240" y="246"/>
                            </a:lnTo>
                            <a:lnTo>
                              <a:pt x="169" y="480"/>
                            </a:lnTo>
                            <a:lnTo>
                              <a:pt x="59" y="480"/>
                            </a:lnTo>
                            <a:lnTo>
                              <a:pt x="59" y="528"/>
                            </a:lnTo>
                            <a:lnTo>
                              <a:pt x="0" y="480"/>
                            </a:lnTo>
                            <a:lnTo>
                              <a:pt x="2" y="48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30155D80" w14:textId="77777777" w:rsidR="000F131A" w:rsidRDefault="000F131A">
                          <w:pPr>
                            <w:jc w:val="center"/>
                          </w:pPr>
                        </w:p>
                      </w:txbxContent>
                    </wps:txbx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B7B44F6" id="Freeform_x0020_8" o:spid="_x0000_s1026" style="position:absolute;margin-left:23.15pt;margin-top:7.35pt;width:19.3pt;height:47.4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40,52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" adj="-11796480,,5400" path="m2,0l169,,240,246,169,480,59,480,59,528,,480,2,480,2,0xe" fillcolor="#0070c0" stroked="f" strokeweight="0">
              <v:stroke joinstyle="round"/>
              <v:formulas/>
              <v:path arrowok="t" o:connecttype="custom" o:connectlocs="2045,0;172812,0;245413,280493;172812,547304;60331,547304;60331,602034;0,547304;2045,547304;2045,0" o:connectangles="0,0,0,0,0,0,0,0,0" textboxrect="0,0,240,528"/>
              <v:textbox>
                <w:txbxContent>
                  <w:p w14:paraId="30155D80" w14:textId="77777777" w:rsidR="000F131A" w:rsidRDefault="000F131A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FF8BF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6F6F7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A7"/>
    <w:rsid w:val="000329E9"/>
    <w:rsid w:val="0006101F"/>
    <w:rsid w:val="00077388"/>
    <w:rsid w:val="000A2B64"/>
    <w:rsid w:val="000C6656"/>
    <w:rsid w:val="000F131A"/>
    <w:rsid w:val="00105CDF"/>
    <w:rsid w:val="001B787F"/>
    <w:rsid w:val="001C3360"/>
    <w:rsid w:val="002F41ED"/>
    <w:rsid w:val="0030687E"/>
    <w:rsid w:val="00327ED6"/>
    <w:rsid w:val="003C222E"/>
    <w:rsid w:val="003C5CEF"/>
    <w:rsid w:val="003D26CE"/>
    <w:rsid w:val="00447AC3"/>
    <w:rsid w:val="004C4B45"/>
    <w:rsid w:val="004D35A9"/>
    <w:rsid w:val="004D6343"/>
    <w:rsid w:val="004E4CB3"/>
    <w:rsid w:val="00510D06"/>
    <w:rsid w:val="005E2786"/>
    <w:rsid w:val="005E4613"/>
    <w:rsid w:val="00631107"/>
    <w:rsid w:val="00674D3E"/>
    <w:rsid w:val="006B0B18"/>
    <w:rsid w:val="006F151B"/>
    <w:rsid w:val="00717FAA"/>
    <w:rsid w:val="007A6289"/>
    <w:rsid w:val="007D6B29"/>
    <w:rsid w:val="007E5284"/>
    <w:rsid w:val="008240B8"/>
    <w:rsid w:val="0084602E"/>
    <w:rsid w:val="008B2444"/>
    <w:rsid w:val="008F0D76"/>
    <w:rsid w:val="009246A8"/>
    <w:rsid w:val="00966BAA"/>
    <w:rsid w:val="009B27E5"/>
    <w:rsid w:val="009B59A7"/>
    <w:rsid w:val="00A66526"/>
    <w:rsid w:val="00A673BA"/>
    <w:rsid w:val="00A731C9"/>
    <w:rsid w:val="00B7461D"/>
    <w:rsid w:val="00B847DF"/>
    <w:rsid w:val="00B9273D"/>
    <w:rsid w:val="00BF6E74"/>
    <w:rsid w:val="00C71600"/>
    <w:rsid w:val="00C91CC0"/>
    <w:rsid w:val="00CA04BA"/>
    <w:rsid w:val="00CE304D"/>
    <w:rsid w:val="00D06B4B"/>
    <w:rsid w:val="00E35365"/>
    <w:rsid w:val="00E428BE"/>
    <w:rsid w:val="00E61FA3"/>
    <w:rsid w:val="00E63262"/>
    <w:rsid w:val="00E6374D"/>
    <w:rsid w:val="00E80500"/>
    <w:rsid w:val="00E834A2"/>
    <w:rsid w:val="00E90ED4"/>
    <w:rsid w:val="00F1181C"/>
    <w:rsid w:val="00F210CC"/>
    <w:rsid w:val="00F770C2"/>
    <w:rsid w:val="00F903B3"/>
    <w:rsid w:val="00FE14B3"/>
    <w:rsid w:val="00FE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9A9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6464A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6464A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6464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6464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6464A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6464A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6464A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6464A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6464A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46464A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46464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46464A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46464A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46464A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6464A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46464A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46464A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6464A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6F6F74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6F6F7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46464A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6464A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6464A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6464A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6464A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6464A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6464A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6464A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6464A" w:themeColor="text2"/>
    </w:rPr>
  </w:style>
  <w:style w:type="character" w:styleId="Hyperlink">
    <w:name w:val="Hyperlink"/>
    <w:basedOn w:val="DefaultParagraphFont"/>
    <w:uiPriority w:val="99"/>
    <w:unhideWhenUsed/>
    <w:rsid w:val="0030687E"/>
    <w:rPr>
      <w:color w:val="67AAB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E90ED4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90ED4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E90ED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246A8"/>
    <w:rPr>
      <w:color w:val="ABAF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hyperlink" Target="http://www.bettycrocker.com" TargetMode="External"/><Relationship Id="rId14" Type="http://schemas.openxmlformats.org/officeDocument/2006/relationships/hyperlink" Target="http://www.boxtops4education.com" TargetMode="External"/><Relationship Id="rId15" Type="http://schemas.openxmlformats.org/officeDocument/2006/relationships/hyperlink" Target="http://www.sparkstarter.com" TargetMode="Externa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ean09lee@gmail.com" TargetMode="External"/><Relationship Id="rId9" Type="http://schemas.openxmlformats.org/officeDocument/2006/relationships/hyperlink" Target="http://www.linkedin.com/in/sean09lee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eanLee/Library/Containers/com.microsoft.Word/Data/Library/Caches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88A022DC38734387C84EB0221C8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BE9E8-0BAD-0A44-9B1E-63DCEEF60D02}"/>
      </w:docPartPr>
      <w:docPartBody>
        <w:p w:rsidR="00880F62" w:rsidRDefault="00B52EA1">
          <w:pPr>
            <w:pStyle w:val="C188A022DC38734387C84EB0221C82B8"/>
          </w:pPr>
          <w:r>
            <w:t>Experience</w:t>
          </w:r>
        </w:p>
      </w:docPartBody>
    </w:docPart>
    <w:docPart>
      <w:docPartPr>
        <w:name w:val="31380DCF784A314BB8F374509D6D1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09445-81DA-9849-A796-115239F3B8A2}"/>
      </w:docPartPr>
      <w:docPartBody>
        <w:p w:rsidR="00880F62" w:rsidRDefault="00453CF5" w:rsidP="00453CF5">
          <w:pPr>
            <w:pStyle w:val="31380DCF784A314BB8F374509D6D18D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F5"/>
    <w:rsid w:val="00453CF5"/>
    <w:rsid w:val="00723668"/>
    <w:rsid w:val="00880F62"/>
    <w:rsid w:val="009B68D7"/>
    <w:rsid w:val="00A22884"/>
    <w:rsid w:val="00A83AC5"/>
    <w:rsid w:val="00B52EA1"/>
    <w:rsid w:val="00E5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436225A142D54597EC84B6DA39EBB5">
    <w:name w:val="88436225A142D54597EC84B6DA39EBB5"/>
  </w:style>
  <w:style w:type="paragraph" w:customStyle="1" w:styleId="3AD1694293E2834294445BAC1C43AE1B">
    <w:name w:val="3AD1694293E2834294445BAC1C43AE1B"/>
  </w:style>
  <w:style w:type="paragraph" w:customStyle="1" w:styleId="4C98F667130E0F4AB41942DFCCF3A57B">
    <w:name w:val="4C98F667130E0F4AB41942DFCCF3A57B"/>
  </w:style>
  <w:style w:type="paragraph" w:customStyle="1" w:styleId="A984279FD18D364BB74BBF3042CA98E9">
    <w:name w:val="A984279FD18D364BB74BBF3042CA98E9"/>
  </w:style>
  <w:style w:type="paragraph" w:customStyle="1" w:styleId="C188A022DC38734387C84EB0221C82B8">
    <w:name w:val="C188A022DC38734387C84EB0221C82B8"/>
  </w:style>
  <w:style w:type="paragraph" w:customStyle="1" w:styleId="A5A206FBA8053940A3B140E00803B4CD">
    <w:name w:val="A5A206FBA8053940A3B140E00803B4CD"/>
  </w:style>
  <w:style w:type="paragraph" w:customStyle="1" w:styleId="38C63542CBDA384AA22697E58252C2CB">
    <w:name w:val="38C63542CBDA384AA22697E58252C2CB"/>
  </w:style>
  <w:style w:type="paragraph" w:styleId="ListBullet">
    <w:name w:val="List Bullet"/>
    <w:basedOn w:val="Normal"/>
    <w:uiPriority w:val="9"/>
    <w:qFormat/>
    <w:rsid w:val="00453CF5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</w:rPr>
  </w:style>
  <w:style w:type="paragraph" w:customStyle="1" w:styleId="ED0F87C276133444983EA3984931019D">
    <w:name w:val="ED0F87C276133444983EA3984931019D"/>
  </w:style>
  <w:style w:type="paragraph" w:customStyle="1" w:styleId="4A1F2EE68A11CB4AB923D9D252690DFE">
    <w:name w:val="4A1F2EE68A11CB4AB923D9D252690DFE"/>
  </w:style>
  <w:style w:type="paragraph" w:customStyle="1" w:styleId="1BB38AFB36018E43BE71E571A9609137">
    <w:name w:val="1BB38AFB36018E43BE71E571A9609137"/>
  </w:style>
  <w:style w:type="paragraph" w:customStyle="1" w:styleId="CFD0053BAEFE9A4E941058237629E235">
    <w:name w:val="CFD0053BAEFE9A4E941058237629E235"/>
  </w:style>
  <w:style w:type="paragraph" w:customStyle="1" w:styleId="85B0AAAF2FFB3548AC2F37F5F97BE401">
    <w:name w:val="85B0AAAF2FFB3548AC2F37F5F97BE401"/>
  </w:style>
  <w:style w:type="paragraph" w:customStyle="1" w:styleId="F5D7B83D03ADEA468EC34FC7E955BCE2">
    <w:name w:val="F5D7B83D03ADEA468EC34FC7E955BCE2"/>
    <w:rsid w:val="00453CF5"/>
  </w:style>
  <w:style w:type="paragraph" w:customStyle="1" w:styleId="43644F1FC3564D4395B94726B6C81000">
    <w:name w:val="43644F1FC3564D4395B94726B6C81000"/>
    <w:rsid w:val="00453CF5"/>
  </w:style>
  <w:style w:type="paragraph" w:customStyle="1" w:styleId="46D8C87BF59FCB479FB5569A4D6DD9FA">
    <w:name w:val="46D8C87BF59FCB479FB5569A4D6DD9FA"/>
    <w:rsid w:val="00453CF5"/>
  </w:style>
  <w:style w:type="paragraph" w:customStyle="1" w:styleId="31380DCF784A314BB8F374509D6D18D4">
    <w:name w:val="31380DCF784A314BB8F374509D6D18D4"/>
    <w:rsid w:val="00453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D2993-B9B7-3B42-813D-6F44F081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5</TotalTime>
  <Pages>2</Pages>
  <Words>396</Words>
  <Characters>2261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Lee</dc:creator>
  <cp:keywords/>
  <dc:description/>
  <cp:lastModifiedBy>Sean Lee</cp:lastModifiedBy>
  <cp:revision>8</cp:revision>
  <cp:lastPrinted>2015-08-03T04:45:00Z</cp:lastPrinted>
  <dcterms:created xsi:type="dcterms:W3CDTF">2015-08-03T04:46:00Z</dcterms:created>
  <dcterms:modified xsi:type="dcterms:W3CDTF">2015-08-19T02:43:00Z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